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Report：BST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Yue Zhang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Code: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structure: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class BST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struct node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int data;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string words;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node* left;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node* right;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};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operations involved: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Insert():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Insert </w:t>
      </w:r>
      <w:r>
        <w:rPr>
          <w:rFonts w:hint="default" w:ascii="Times New Roman" w:hAnsi="Times New Roman" w:cs="Times New Roman"/>
          <w:sz w:val="24"/>
          <w:szCs w:val="24"/>
        </w:rPr>
        <w:t>integer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data into binary search tree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InsertWords():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Insert string data into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binary search tree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such words of English txt.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findMin():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Finding the smallest node in a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binary search tree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Remove():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Delete the specified node.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Inorder():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 order traverse binary tree when data is </w:t>
      </w:r>
      <w:r>
        <w:rPr>
          <w:rFonts w:hint="default" w:ascii="Times New Roman" w:hAnsi="Times New Roman" w:cs="Times New Roman"/>
          <w:sz w:val="24"/>
          <w:szCs w:val="24"/>
        </w:rPr>
        <w:t>integer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InorderWords():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 order traverse binary tree when data is string.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Find():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Find nodes based on its values.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Height():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Calculate the height of the binary search tree.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Counter():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Calculate the number of nodes in the binary search tree.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Find out its height h record the min, max and average of h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When the binary tree has 1000 nodes, the average height is 21, max height is 28, min height is 18.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Investigate the height of BST of English text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string out_word;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ifstream i_file;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i_file.open(filename);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if(i_file.is_open())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while(i_file &gt;&gt; out_word)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if(wordT.search(out_word) == NULL)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wordT.insertWords(out_word);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wordT.getHeight();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wordT.getWordsNum();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wordT.display_word();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When in the binary tree, skips word when the same word is found in the binary search tree.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Test text: A part of &lt;&lt;Old man and the sea&gt;&gt;,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Total height is 31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Number of words is 5110.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57E116"/>
    <w:multiLevelType w:val="singleLevel"/>
    <w:tmpl w:val="F757E1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0162E"/>
    <w:rsid w:val="13D016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88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2018-04-26T03:01:00Z</dcterms:created>
  <dc:creator>14188</dc:creator>
  <cp:lastModifiedBy>14188</cp:lastModifiedBy>
  <dcterms:modified xsi:type="dcterms:W3CDTF">2018-04-26T04:47:48Z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